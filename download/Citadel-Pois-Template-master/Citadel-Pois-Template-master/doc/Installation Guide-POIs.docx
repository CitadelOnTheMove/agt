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4054020"/>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120022">
        <w:rPr>
          <w:rFonts w:ascii="Arial" w:hAnsi="Arial"/>
          <w:b/>
          <w:sz w:val="28"/>
          <w:szCs w:val="28"/>
        </w:rPr>
        <w:t>Points of Interest (POIs) in the city</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8E5CF6" w:rsidRDefault="0045293F">
          <w:pPr>
            <w:pStyle w:val="TOC1"/>
            <w:tabs>
              <w:tab w:val="right" w:leader="dot" w:pos="863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54054020" w:history="1">
            <w:r w:rsidR="008E5CF6" w:rsidRPr="004427C8">
              <w:rPr>
                <w:rStyle w:val="Hyperlink"/>
                <w:noProof/>
              </w:rPr>
              <w:t>CITADEL…on the move</w:t>
            </w:r>
            <w:r w:rsidR="008E5CF6">
              <w:rPr>
                <w:noProof/>
                <w:webHidden/>
              </w:rPr>
              <w:tab/>
            </w:r>
            <w:r w:rsidR="008E5CF6">
              <w:rPr>
                <w:noProof/>
                <w:webHidden/>
              </w:rPr>
              <w:fldChar w:fldCharType="begin"/>
            </w:r>
            <w:r w:rsidR="008E5CF6">
              <w:rPr>
                <w:noProof/>
                <w:webHidden/>
              </w:rPr>
              <w:instrText xml:space="preserve"> PAGEREF _Toc354054020 \h </w:instrText>
            </w:r>
            <w:r w:rsidR="008E5CF6">
              <w:rPr>
                <w:noProof/>
                <w:webHidden/>
              </w:rPr>
            </w:r>
            <w:r w:rsidR="008E5CF6">
              <w:rPr>
                <w:noProof/>
                <w:webHidden/>
              </w:rPr>
              <w:fldChar w:fldCharType="separate"/>
            </w:r>
            <w:r w:rsidR="008E5CF6">
              <w:rPr>
                <w:noProof/>
                <w:webHidden/>
              </w:rPr>
              <w:t>1</w:t>
            </w:r>
            <w:r w:rsidR="008E5CF6">
              <w:rPr>
                <w:noProof/>
                <w:webHidden/>
              </w:rPr>
              <w:fldChar w:fldCharType="end"/>
            </w:r>
          </w:hyperlink>
        </w:p>
        <w:p w:rsidR="008E5CF6" w:rsidRDefault="001D5208">
          <w:pPr>
            <w:pStyle w:val="TOC1"/>
            <w:tabs>
              <w:tab w:val="left" w:pos="600"/>
              <w:tab w:val="right" w:leader="dot" w:pos="8630"/>
            </w:tabs>
            <w:rPr>
              <w:rFonts w:asciiTheme="minorHAnsi" w:eastAsiaTheme="minorEastAsia" w:hAnsiTheme="minorHAnsi" w:cstheme="minorBidi"/>
              <w:b w:val="0"/>
              <w:noProof/>
              <w:sz w:val="22"/>
              <w:szCs w:val="22"/>
            </w:rPr>
          </w:pPr>
          <w:hyperlink w:anchor="_Toc354054021" w:history="1">
            <w:r w:rsidR="008E5CF6" w:rsidRPr="004427C8">
              <w:rPr>
                <w:rStyle w:val="Hyperlink"/>
                <w:noProof/>
                <w:lang w:val="en-GB" w:eastAsia="en-GB"/>
              </w:rPr>
              <w:t>1.</w:t>
            </w:r>
            <w:r w:rsidR="008E5CF6">
              <w:rPr>
                <w:rFonts w:asciiTheme="minorHAnsi" w:eastAsiaTheme="minorEastAsia" w:hAnsiTheme="minorHAnsi" w:cstheme="minorBidi"/>
                <w:b w:val="0"/>
                <w:noProof/>
                <w:sz w:val="22"/>
                <w:szCs w:val="22"/>
              </w:rPr>
              <w:tab/>
            </w:r>
            <w:r w:rsidR="008E5CF6" w:rsidRPr="004427C8">
              <w:rPr>
                <w:rStyle w:val="Hyperlink"/>
                <w:noProof/>
                <w:lang w:val="en-GB" w:eastAsia="en-GB"/>
              </w:rPr>
              <w:t>CITADEL Mobile Application template</w:t>
            </w:r>
            <w:r w:rsidR="008E5CF6">
              <w:rPr>
                <w:noProof/>
                <w:webHidden/>
              </w:rPr>
              <w:tab/>
            </w:r>
            <w:r w:rsidR="008E5CF6">
              <w:rPr>
                <w:noProof/>
                <w:webHidden/>
              </w:rPr>
              <w:fldChar w:fldCharType="begin"/>
            </w:r>
            <w:r w:rsidR="008E5CF6">
              <w:rPr>
                <w:noProof/>
                <w:webHidden/>
              </w:rPr>
              <w:instrText xml:space="preserve"> PAGEREF _Toc354054021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2" w:history="1">
            <w:r w:rsidR="008E5CF6" w:rsidRPr="004427C8">
              <w:rPr>
                <w:rStyle w:val="Hyperlink"/>
                <w:noProof/>
                <w:lang w:val="en-GB" w:eastAsia="en-GB"/>
              </w:rPr>
              <w:t>1.1</w:t>
            </w:r>
            <w:r w:rsidR="008E5CF6">
              <w:rPr>
                <w:rFonts w:asciiTheme="minorHAnsi" w:eastAsiaTheme="minorEastAsia" w:hAnsiTheme="minorHAnsi" w:cstheme="minorBidi"/>
                <w:b w:val="0"/>
                <w:noProof/>
              </w:rPr>
              <w:tab/>
            </w:r>
            <w:r w:rsidR="008E5CF6" w:rsidRPr="004427C8">
              <w:rPr>
                <w:rStyle w:val="Hyperlink"/>
                <w:noProof/>
                <w:lang w:val="en-GB" w:eastAsia="en-GB"/>
              </w:rPr>
              <w:t>Structure of a template</w:t>
            </w:r>
            <w:r w:rsidR="008E5CF6">
              <w:rPr>
                <w:noProof/>
                <w:webHidden/>
              </w:rPr>
              <w:tab/>
            </w:r>
            <w:r w:rsidR="008E5CF6">
              <w:rPr>
                <w:noProof/>
                <w:webHidden/>
              </w:rPr>
              <w:fldChar w:fldCharType="begin"/>
            </w:r>
            <w:r w:rsidR="008E5CF6">
              <w:rPr>
                <w:noProof/>
                <w:webHidden/>
              </w:rPr>
              <w:instrText xml:space="preserve"> PAGEREF _Toc354054022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3" w:history="1">
            <w:r w:rsidR="008E5CF6" w:rsidRPr="004427C8">
              <w:rPr>
                <w:rStyle w:val="Hyperlink"/>
                <w:noProof/>
                <w:lang w:val="en-GB" w:eastAsia="en-GB"/>
              </w:rPr>
              <w:t>1.2</w:t>
            </w:r>
            <w:r w:rsidR="008E5CF6">
              <w:rPr>
                <w:rFonts w:asciiTheme="minorHAnsi" w:eastAsiaTheme="minorEastAsia" w:hAnsiTheme="minorHAnsi" w:cstheme="minorBidi"/>
                <w:b w:val="0"/>
                <w:noProof/>
              </w:rPr>
              <w:tab/>
            </w:r>
            <w:r w:rsidR="008E5CF6" w:rsidRPr="004427C8">
              <w:rPr>
                <w:rStyle w:val="Hyperlink"/>
                <w:noProof/>
                <w:lang w:val="en-GB" w:eastAsia="en-GB"/>
              </w:rPr>
              <w:t>Prerequisites</w:t>
            </w:r>
            <w:r w:rsidR="008E5CF6">
              <w:rPr>
                <w:noProof/>
                <w:webHidden/>
              </w:rPr>
              <w:tab/>
            </w:r>
            <w:r w:rsidR="008E5CF6">
              <w:rPr>
                <w:noProof/>
                <w:webHidden/>
              </w:rPr>
              <w:fldChar w:fldCharType="begin"/>
            </w:r>
            <w:r w:rsidR="008E5CF6">
              <w:rPr>
                <w:noProof/>
                <w:webHidden/>
              </w:rPr>
              <w:instrText xml:space="preserve"> PAGEREF _Toc354054023 \h </w:instrText>
            </w:r>
            <w:r w:rsidR="008E5CF6">
              <w:rPr>
                <w:noProof/>
                <w:webHidden/>
              </w:rPr>
            </w:r>
            <w:r w:rsidR="008E5CF6">
              <w:rPr>
                <w:noProof/>
                <w:webHidden/>
              </w:rPr>
              <w:fldChar w:fldCharType="separate"/>
            </w:r>
            <w:r w:rsidR="008E5CF6">
              <w:rPr>
                <w:noProof/>
                <w:webHidden/>
              </w:rPr>
              <w:t>4</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4" w:history="1">
            <w:r w:rsidR="008E5CF6" w:rsidRPr="004427C8">
              <w:rPr>
                <w:rStyle w:val="Hyperlink"/>
                <w:noProof/>
              </w:rPr>
              <w:t>1.3</w:t>
            </w:r>
            <w:r w:rsidR="008E5CF6">
              <w:rPr>
                <w:rFonts w:asciiTheme="minorHAnsi" w:eastAsiaTheme="minorEastAsia" w:hAnsiTheme="minorHAnsi" w:cstheme="minorBidi"/>
                <w:b w:val="0"/>
                <w:noProof/>
              </w:rPr>
              <w:tab/>
            </w:r>
            <w:r w:rsidR="008E5CF6" w:rsidRPr="004427C8">
              <w:rPr>
                <w:rStyle w:val="Hyperlink"/>
                <w:noProof/>
              </w:rPr>
              <w:t>Deploying a template in 6 steps</w:t>
            </w:r>
            <w:r w:rsidR="008E5CF6">
              <w:rPr>
                <w:noProof/>
                <w:webHidden/>
              </w:rPr>
              <w:tab/>
            </w:r>
            <w:r w:rsidR="008E5CF6">
              <w:rPr>
                <w:noProof/>
                <w:webHidden/>
              </w:rPr>
              <w:fldChar w:fldCharType="begin"/>
            </w:r>
            <w:r w:rsidR="008E5CF6">
              <w:rPr>
                <w:noProof/>
                <w:webHidden/>
              </w:rPr>
              <w:instrText xml:space="preserve"> PAGEREF _Toc354054024 \h </w:instrText>
            </w:r>
            <w:r w:rsidR="008E5CF6">
              <w:rPr>
                <w:noProof/>
                <w:webHidden/>
              </w:rPr>
            </w:r>
            <w:r w:rsidR="008E5CF6">
              <w:rPr>
                <w:noProof/>
                <w:webHidden/>
              </w:rPr>
              <w:fldChar w:fldCharType="separate"/>
            </w:r>
            <w:r w:rsidR="008E5CF6">
              <w:rPr>
                <w:noProof/>
                <w:webHidden/>
              </w:rPr>
              <w:t>5</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5" w:history="1">
            <w:r w:rsidR="008E5CF6" w:rsidRPr="004427C8">
              <w:rPr>
                <w:rStyle w:val="Hyperlink"/>
                <w:noProof/>
              </w:rPr>
              <w:t>1.4</w:t>
            </w:r>
            <w:r w:rsidR="008E5CF6">
              <w:rPr>
                <w:rFonts w:asciiTheme="minorHAnsi" w:eastAsiaTheme="minorEastAsia" w:hAnsiTheme="minorHAnsi" w:cstheme="minorBidi"/>
                <w:b w:val="0"/>
                <w:noProof/>
              </w:rPr>
              <w:tab/>
            </w:r>
            <w:r w:rsidR="008E5CF6" w:rsidRPr="004427C8">
              <w:rPr>
                <w:rStyle w:val="Hyperlink"/>
                <w:noProof/>
              </w:rPr>
              <w:t>Set up the backend</w:t>
            </w:r>
            <w:r w:rsidR="008E5CF6">
              <w:rPr>
                <w:noProof/>
                <w:webHidden/>
              </w:rPr>
              <w:tab/>
            </w:r>
            <w:r w:rsidR="008E5CF6">
              <w:rPr>
                <w:noProof/>
                <w:webHidden/>
              </w:rPr>
              <w:fldChar w:fldCharType="begin"/>
            </w:r>
            <w:r w:rsidR="008E5CF6">
              <w:rPr>
                <w:noProof/>
                <w:webHidden/>
              </w:rPr>
              <w:instrText xml:space="preserve"> PAGEREF _Toc354054025 \h </w:instrText>
            </w:r>
            <w:r w:rsidR="008E5CF6">
              <w:rPr>
                <w:noProof/>
                <w:webHidden/>
              </w:rPr>
            </w:r>
            <w:r w:rsidR="008E5CF6">
              <w:rPr>
                <w:noProof/>
                <w:webHidden/>
              </w:rPr>
              <w:fldChar w:fldCharType="separate"/>
            </w:r>
            <w:r w:rsidR="008E5CF6">
              <w:rPr>
                <w:noProof/>
                <w:webHidden/>
              </w:rPr>
              <w:t>6</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6" w:history="1">
            <w:r w:rsidR="008E5CF6" w:rsidRPr="004427C8">
              <w:rPr>
                <w:rStyle w:val="Hyperlink"/>
                <w:noProof/>
              </w:rPr>
              <w:t>1.5</w:t>
            </w:r>
            <w:r w:rsidR="008E5CF6">
              <w:rPr>
                <w:rFonts w:asciiTheme="minorHAnsi" w:eastAsiaTheme="minorEastAsia" w:hAnsiTheme="minorHAnsi" w:cstheme="minorBidi"/>
                <w:b w:val="0"/>
                <w:noProof/>
              </w:rPr>
              <w:tab/>
            </w:r>
            <w:r w:rsidR="008E5CF6" w:rsidRPr="004427C8">
              <w:rPr>
                <w:rStyle w:val="Hyperlink"/>
                <w:noProof/>
              </w:rPr>
              <w:t>Changing the dataset</w:t>
            </w:r>
            <w:r w:rsidR="008E5CF6">
              <w:rPr>
                <w:noProof/>
                <w:webHidden/>
              </w:rPr>
              <w:tab/>
            </w:r>
            <w:r w:rsidR="008E5CF6">
              <w:rPr>
                <w:noProof/>
                <w:webHidden/>
              </w:rPr>
              <w:fldChar w:fldCharType="begin"/>
            </w:r>
            <w:r w:rsidR="008E5CF6">
              <w:rPr>
                <w:noProof/>
                <w:webHidden/>
              </w:rPr>
              <w:instrText xml:space="preserve"> PAGEREF _Toc354054026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1D5208">
          <w:pPr>
            <w:pStyle w:val="TOC3"/>
            <w:tabs>
              <w:tab w:val="left" w:pos="1200"/>
              <w:tab w:val="right" w:leader="dot" w:pos="8630"/>
            </w:tabs>
            <w:rPr>
              <w:rFonts w:asciiTheme="minorHAnsi" w:eastAsiaTheme="minorEastAsia" w:hAnsiTheme="minorHAnsi" w:cstheme="minorBidi"/>
              <w:noProof/>
            </w:rPr>
          </w:pPr>
          <w:hyperlink w:anchor="_Toc354054027" w:history="1">
            <w:r w:rsidR="008E5CF6" w:rsidRPr="004427C8">
              <w:rPr>
                <w:rStyle w:val="Hyperlink"/>
                <w:noProof/>
              </w:rPr>
              <w:t>1.5.1</w:t>
            </w:r>
            <w:r w:rsidR="008E5CF6">
              <w:rPr>
                <w:rFonts w:asciiTheme="minorHAnsi" w:eastAsiaTheme="minorEastAsia" w:hAnsiTheme="minorHAnsi" w:cstheme="minorBidi"/>
                <w:noProof/>
              </w:rPr>
              <w:tab/>
            </w:r>
            <w:r w:rsidR="008E5CF6" w:rsidRPr="004427C8">
              <w:rPr>
                <w:rStyle w:val="Hyperlink"/>
                <w:noProof/>
              </w:rPr>
              <w:t>Change using the backend</w:t>
            </w:r>
            <w:r w:rsidR="008E5CF6">
              <w:rPr>
                <w:noProof/>
                <w:webHidden/>
              </w:rPr>
              <w:tab/>
            </w:r>
            <w:r w:rsidR="008E5CF6">
              <w:rPr>
                <w:noProof/>
                <w:webHidden/>
              </w:rPr>
              <w:fldChar w:fldCharType="begin"/>
            </w:r>
            <w:r w:rsidR="008E5CF6">
              <w:rPr>
                <w:noProof/>
                <w:webHidden/>
              </w:rPr>
              <w:instrText xml:space="preserve"> PAGEREF _Toc354054027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1D5208">
          <w:pPr>
            <w:pStyle w:val="TOC3"/>
            <w:tabs>
              <w:tab w:val="left" w:pos="1200"/>
              <w:tab w:val="right" w:leader="dot" w:pos="8630"/>
            </w:tabs>
            <w:rPr>
              <w:rFonts w:asciiTheme="minorHAnsi" w:eastAsiaTheme="minorEastAsia" w:hAnsiTheme="minorHAnsi" w:cstheme="minorBidi"/>
              <w:noProof/>
            </w:rPr>
          </w:pPr>
          <w:hyperlink w:anchor="_Toc354054028" w:history="1">
            <w:r w:rsidR="008E5CF6" w:rsidRPr="004427C8">
              <w:rPr>
                <w:rStyle w:val="Hyperlink"/>
                <w:noProof/>
              </w:rPr>
              <w:t>1.5.2</w:t>
            </w:r>
            <w:r w:rsidR="008E5CF6">
              <w:rPr>
                <w:rFonts w:asciiTheme="minorHAnsi" w:eastAsiaTheme="minorEastAsia" w:hAnsiTheme="minorHAnsi" w:cstheme="minorBidi"/>
                <w:noProof/>
              </w:rPr>
              <w:tab/>
            </w:r>
            <w:r w:rsidR="008E5CF6" w:rsidRPr="004427C8">
              <w:rPr>
                <w:rStyle w:val="Hyperlink"/>
                <w:noProof/>
              </w:rPr>
              <w:t>Change without backend</w:t>
            </w:r>
            <w:r w:rsidR="008E5CF6">
              <w:rPr>
                <w:noProof/>
                <w:webHidden/>
              </w:rPr>
              <w:tab/>
            </w:r>
            <w:r w:rsidR="008E5CF6">
              <w:rPr>
                <w:noProof/>
                <w:webHidden/>
              </w:rPr>
              <w:fldChar w:fldCharType="begin"/>
            </w:r>
            <w:r w:rsidR="008E5CF6">
              <w:rPr>
                <w:noProof/>
                <w:webHidden/>
              </w:rPr>
              <w:instrText xml:space="preserve"> PAGEREF _Toc354054028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1D5208">
          <w:pPr>
            <w:pStyle w:val="TOC2"/>
            <w:tabs>
              <w:tab w:val="left" w:pos="800"/>
              <w:tab w:val="right" w:leader="dot" w:pos="8630"/>
            </w:tabs>
            <w:rPr>
              <w:rFonts w:asciiTheme="minorHAnsi" w:eastAsiaTheme="minorEastAsia" w:hAnsiTheme="minorHAnsi" w:cstheme="minorBidi"/>
              <w:b w:val="0"/>
              <w:noProof/>
            </w:rPr>
          </w:pPr>
          <w:hyperlink w:anchor="_Toc354054029" w:history="1">
            <w:r w:rsidR="008E5CF6" w:rsidRPr="004427C8">
              <w:rPr>
                <w:rStyle w:val="Hyperlink"/>
                <w:noProof/>
              </w:rPr>
              <w:t>1.6</w:t>
            </w:r>
            <w:r w:rsidR="008E5CF6">
              <w:rPr>
                <w:rFonts w:asciiTheme="minorHAnsi" w:eastAsiaTheme="minorEastAsia" w:hAnsiTheme="minorHAnsi" w:cstheme="minorBidi"/>
                <w:b w:val="0"/>
                <w:noProof/>
              </w:rPr>
              <w:tab/>
            </w:r>
            <w:r w:rsidR="008E5CF6" w:rsidRPr="004427C8">
              <w:rPr>
                <w:rStyle w:val="Hyperlink"/>
                <w:noProof/>
              </w:rPr>
              <w:t>Settings of the application</w:t>
            </w:r>
            <w:r w:rsidR="008E5CF6">
              <w:rPr>
                <w:noProof/>
                <w:webHidden/>
              </w:rPr>
              <w:tab/>
            </w:r>
            <w:r w:rsidR="008E5CF6">
              <w:rPr>
                <w:noProof/>
                <w:webHidden/>
              </w:rPr>
              <w:fldChar w:fldCharType="begin"/>
            </w:r>
            <w:r w:rsidR="008E5CF6">
              <w:rPr>
                <w:noProof/>
                <w:webHidden/>
              </w:rPr>
              <w:instrText xml:space="preserve"> PAGEREF _Toc354054029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54054021"/>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54054022"/>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r>
        <w:rPr>
          <w:lang w:val="en-GB" w:eastAsia="en-GB"/>
        </w:rPr>
        <w:t>Javascript</w:t>
      </w:r>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r>
        <w:rPr>
          <w:lang w:val="en-GB" w:eastAsia="en-GB"/>
        </w:rPr>
        <w:t>MySql</w:t>
      </w:r>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It should be also noted that the jQuery Mobile javascript framework is also used in the templates. There has been an effort to limit the use of the framework for visualization purposes and for the navigation between the pages only. Data retrieval and manipulation have been implemented using simple javascript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r>
        <w:rPr>
          <w:lang w:val="en-GB" w:eastAsia="en-GB"/>
        </w:rPr>
        <w:t>php – contains all php files</w:t>
      </w:r>
    </w:p>
    <w:p w:rsidR="00410B4D" w:rsidRDefault="00410B4D" w:rsidP="00410B4D">
      <w:pPr>
        <w:pStyle w:val="ListParagraph"/>
        <w:numPr>
          <w:ilvl w:val="0"/>
          <w:numId w:val="10"/>
        </w:numPr>
        <w:rPr>
          <w:lang w:val="en-GB" w:eastAsia="en-GB"/>
        </w:rPr>
      </w:pPr>
      <w:r>
        <w:rPr>
          <w:lang w:val="en-GB" w:eastAsia="en-GB"/>
        </w:rPr>
        <w:t>js – contains all javascript files</w:t>
      </w:r>
    </w:p>
    <w:p w:rsidR="00410B4D" w:rsidRDefault="00410B4D" w:rsidP="00410B4D">
      <w:pPr>
        <w:pStyle w:val="ListParagraph"/>
        <w:numPr>
          <w:ilvl w:val="0"/>
          <w:numId w:val="10"/>
        </w:numPr>
        <w:rPr>
          <w:lang w:val="en-GB" w:eastAsia="en-GB"/>
        </w:rPr>
      </w:pPr>
      <w:r>
        <w:rPr>
          <w:lang w:val="en-GB" w:eastAsia="en-GB"/>
        </w:rPr>
        <w:t>css – contains all css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410B4D" w:rsidRDefault="00410B4D" w:rsidP="00410B4D">
      <w:pPr>
        <w:pStyle w:val="ListParagraph"/>
        <w:numPr>
          <w:ilvl w:val="0"/>
          <w:numId w:val="10"/>
        </w:numPr>
        <w:rPr>
          <w:lang w:val="en-GB" w:eastAsia="en-GB"/>
        </w:rPr>
      </w:pPr>
      <w:r>
        <w:rPr>
          <w:lang w:val="en-GB" w:eastAsia="en-GB"/>
        </w:rPr>
        <w:t>data – contains datasets in JSON fo</w:t>
      </w:r>
      <w:r w:rsidR="002D4D7F">
        <w:rPr>
          <w:lang w:val="en-GB" w:eastAsia="en-GB"/>
        </w:rPr>
        <w:t>rmat (‘.json’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2D4D7F" w:rsidRDefault="00917231" w:rsidP="00410B4D">
      <w:pPr>
        <w:rPr>
          <w:lang w:val="en-GB" w:eastAsia="en-GB"/>
        </w:rPr>
      </w:pPr>
      <w:r>
        <w:rPr>
          <w:lang w:val="en-GB" w:eastAsia="en-GB"/>
        </w:rPr>
        <w:t xml:space="preserve">The file serving as the home page of the application is “index.php” and is located outside of all the above folders and inside the root folder of the template. File “Config.php”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2D4D7F">
        <w:rPr>
          <w:lang w:val="en-GB" w:eastAsia="en-GB"/>
        </w:rPr>
        <w:t>The “</w:t>
      </w:r>
      <w:r w:rsidR="002D4D7F" w:rsidRPr="002D4D7F">
        <w:rPr>
          <w:lang w:val="en-GB" w:eastAsia="en-GB"/>
        </w:rPr>
        <w:t>dataset.php</w:t>
      </w:r>
      <w:r w:rsidR="002D4D7F">
        <w:rPr>
          <w:lang w:val="en-GB" w:eastAsia="en-GB"/>
        </w:rPr>
        <w:t>” file contains the code responsible to load the dataset from the .json file or the database.</w:t>
      </w:r>
    </w:p>
    <w:p w:rsidR="00917231" w:rsidRDefault="00917231" w:rsidP="00410B4D">
      <w:pPr>
        <w:rPr>
          <w:lang w:val="en-GB" w:eastAsia="en-GB"/>
        </w:rPr>
      </w:pPr>
      <w:r>
        <w:rPr>
          <w:lang w:val="en-GB" w:eastAsia="en-GB"/>
        </w:rPr>
        <w:t xml:space="preserve">The folder contents are depicted in </w:t>
      </w:r>
      <w:r w:rsidR="008D29DC">
        <w:rPr>
          <w:lang w:val="en-GB" w:eastAsia="en-GB"/>
        </w:rPr>
        <w:fldChar w:fldCharType="begin"/>
      </w:r>
      <w:r w:rsidR="008D29DC">
        <w:rPr>
          <w:lang w:val="en-GB" w:eastAsia="en-GB"/>
        </w:rPr>
        <w:instrText xml:space="preserve"> REF _Ref342043332 \h </w:instrText>
      </w:r>
      <w:r w:rsidR="008D29DC">
        <w:rPr>
          <w:lang w:val="en-GB" w:eastAsia="en-GB"/>
        </w:rPr>
      </w:r>
      <w:r w:rsidR="008D29DC">
        <w:rPr>
          <w:lang w:val="en-GB" w:eastAsia="en-GB"/>
        </w:rPr>
        <w:fldChar w:fldCharType="separate"/>
      </w:r>
      <w:r w:rsidR="008D29DC">
        <w:t xml:space="preserve">Figure </w:t>
      </w:r>
      <w:r w:rsidR="008D29DC">
        <w:rPr>
          <w:noProof/>
        </w:rPr>
        <w:t>1</w:t>
      </w:r>
      <w:r w:rsidR="008D29DC">
        <w:rPr>
          <w:lang w:val="en-GB" w:eastAsia="en-GB"/>
        </w:rPr>
        <w:fldChar w:fldCharType="end"/>
      </w:r>
      <w:r w:rsidR="008D29DC">
        <w:rPr>
          <w:lang w:val="en-GB" w:eastAsia="en-GB"/>
        </w:rPr>
        <w:t>.</w:t>
      </w:r>
    </w:p>
    <w:p w:rsidR="008D29DC" w:rsidRDefault="002D4D7F" w:rsidP="008D29DC">
      <w:pPr>
        <w:jc w:val="center"/>
        <w:rPr>
          <w:lang w:val="en-GB" w:eastAsia="en-GB"/>
        </w:rPr>
      </w:pPr>
      <w:r>
        <w:rPr>
          <w:noProof/>
        </w:rPr>
        <w:lastRenderedPageBreak/>
        <w:drawing>
          <wp:inline distT="0" distB="0" distL="0" distR="0" wp14:anchorId="455366E0" wp14:editId="7BADECDA">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rsidR="008D29DC" w:rsidRDefault="008D29DC" w:rsidP="008D29DC">
      <w:pPr>
        <w:pStyle w:val="Caption"/>
        <w:rPr>
          <w:noProof/>
        </w:rPr>
      </w:pPr>
      <w:bookmarkStart w:id="3" w:name="_Ref342043332"/>
      <w:r>
        <w:t xml:space="preserve">Figure </w:t>
      </w:r>
      <w:fldSimple w:instr=" SEQ Figure \* ARABIC ">
        <w:r>
          <w:rPr>
            <w:noProof/>
          </w:rPr>
          <w:t>1</w:t>
        </w:r>
      </w:fldSimple>
      <w:bookmarkEnd w:id="3"/>
    </w:p>
    <w:p w:rsidR="00A239E9" w:rsidRDefault="00A239E9" w:rsidP="00A239E9">
      <w:pPr>
        <w:pStyle w:val="Heading2"/>
        <w:rPr>
          <w:lang w:val="en-GB" w:eastAsia="en-GB"/>
        </w:rPr>
      </w:pPr>
      <w:bookmarkStart w:id="4" w:name="_Toc353968004"/>
      <w:bookmarkStart w:id="5" w:name="_Toc354054023"/>
      <w:r>
        <w:rPr>
          <w:lang w:val="en-GB" w:eastAsia="en-GB"/>
        </w:rPr>
        <w:t>Prerequisites</w:t>
      </w:r>
      <w:bookmarkEnd w:id="4"/>
      <w:bookmarkEnd w:id="5"/>
    </w:p>
    <w:p w:rsidR="00A239E9" w:rsidRDefault="00A239E9" w:rsidP="00A239E9">
      <w:pPr>
        <w:rPr>
          <w:lang w:val="en-GB" w:eastAsia="en-GB"/>
        </w:rPr>
      </w:pPr>
      <w:r>
        <w:rPr>
          <w:lang w:val="en-GB" w:eastAsia="en-GB"/>
        </w:rPr>
        <w:t>Running the mobile application templates requires a minimum of software elements installed to your machine. A web server and PHP support are needed in order to be able to deploy the template using the 6 steps described in Section 1.3. MySQL database server is required for the backend setup.</w:t>
      </w:r>
    </w:p>
    <w:p w:rsidR="00A239E9" w:rsidRPr="006768E2" w:rsidRDefault="00A239E9" w:rsidP="00A239E9">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A239E9" w:rsidRPr="006768E2" w:rsidRDefault="00A239E9" w:rsidP="00A239E9">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A239E9" w:rsidRPr="007F4089" w:rsidRDefault="00A239E9" w:rsidP="00A239E9">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7" w:history="1">
        <w:r w:rsidRPr="007F4089">
          <w:rPr>
            <w:rStyle w:val="Hyperlink"/>
          </w:rPr>
          <w:t>MySQL</w:t>
        </w:r>
      </w:hyperlink>
      <w:r>
        <w:t>(</w:t>
      </w:r>
      <w:hyperlink r:id="rId18" w:history="1">
        <w:r w:rsidRPr="00E96B57">
          <w:rPr>
            <w:rStyle w:val="Hyperlink"/>
          </w:rPr>
          <w:t>http://www.mysql.com/</w:t>
        </w:r>
      </w:hyperlink>
      <w:r>
        <w:t xml:space="preserve">) is the chosen database server. It can be downloaded at </w:t>
      </w:r>
      <w:hyperlink r:id="rId19" w:history="1">
        <w:r w:rsidRPr="007F4089">
          <w:rPr>
            <w:rStyle w:val="Hyperlink"/>
          </w:rPr>
          <w:t>the official download page</w:t>
        </w:r>
      </w:hyperlink>
      <w:r>
        <w:t xml:space="preserve"> (</w:t>
      </w:r>
      <w:hyperlink r:id="rId20" w:history="1">
        <w:r w:rsidRPr="00E96B57">
          <w:rPr>
            <w:rStyle w:val="Hyperlink"/>
          </w:rPr>
          <w:t>http://www.mysql.com/downloads</w:t>
        </w:r>
      </w:hyperlink>
      <w:r>
        <w:t>).</w:t>
      </w:r>
    </w:p>
    <w:p w:rsidR="00A239E9" w:rsidRPr="007F4089" w:rsidRDefault="00A239E9" w:rsidP="00A239E9">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linux). There are a number of software packages that perform the installation and configuration of this environment in one place, without having to download and set up the different elements separately. Two of the most popular are </w:t>
      </w:r>
      <w:hyperlink r:id="rId21" w:history="1">
        <w:r w:rsidRPr="006A0C79">
          <w:rPr>
            <w:rStyle w:val="Hyperlink"/>
            <w:lang w:val="en-GB" w:eastAsia="en-GB"/>
          </w:rPr>
          <w:t>XAMP</w:t>
        </w:r>
      </w:hyperlink>
      <w:r>
        <w:rPr>
          <w:lang w:val="en-GB" w:eastAsia="en-GB"/>
        </w:rPr>
        <w:t xml:space="preserve"> (</w:t>
      </w:r>
      <w:hyperlink r:id="rId22" w:history="1">
        <w:r w:rsidRPr="00E96B57">
          <w:rPr>
            <w:rStyle w:val="Hyperlink"/>
            <w:lang w:val="en-GB" w:eastAsia="en-GB"/>
          </w:rPr>
          <w:t>http://www.apachefriends.org/en/xampp.html</w:t>
        </w:r>
      </w:hyperlink>
      <w:r>
        <w:rPr>
          <w:lang w:val="en-GB" w:eastAsia="en-GB"/>
        </w:rPr>
        <w:t xml:space="preserve">) and </w:t>
      </w:r>
      <w:hyperlink r:id="rId23" w:history="1">
        <w:r w:rsidRPr="006A0C79">
          <w:rPr>
            <w:rStyle w:val="Hyperlink"/>
            <w:lang w:val="en-GB" w:eastAsia="en-GB"/>
          </w:rPr>
          <w:t>WAMPServer</w:t>
        </w:r>
      </w:hyperlink>
      <w:r>
        <w:rPr>
          <w:lang w:val="en-GB" w:eastAsia="en-GB"/>
        </w:rPr>
        <w:t xml:space="preserve"> (</w:t>
      </w:r>
      <w:hyperlink r:id="rId24" w:history="1">
        <w:r w:rsidRPr="00E96B57">
          <w:rPr>
            <w:rStyle w:val="Hyperlink"/>
            <w:lang w:val="en-GB" w:eastAsia="en-GB"/>
          </w:rPr>
          <w:t>http://www.wampserver.com/en/</w:t>
        </w:r>
      </w:hyperlink>
      <w:r>
        <w:rPr>
          <w:lang w:val="en-GB" w:eastAsia="en-GB"/>
        </w:rPr>
        <w:t>).</w:t>
      </w:r>
    </w:p>
    <w:p w:rsidR="00A239E9" w:rsidRPr="00A239E9" w:rsidRDefault="00A239E9" w:rsidP="00A239E9">
      <w:pPr>
        <w:rPr>
          <w:lang w:val="en-GB"/>
        </w:rPr>
      </w:pPr>
    </w:p>
    <w:p w:rsidR="0061537D" w:rsidRDefault="0061537D" w:rsidP="0061537D">
      <w:pPr>
        <w:pStyle w:val="Heading2"/>
      </w:pPr>
      <w:bookmarkStart w:id="6" w:name="_Toc354054024"/>
      <w:r>
        <w:t>Deploying a template</w:t>
      </w:r>
      <w:r w:rsidR="00A239E9">
        <w:t xml:space="preserve"> in 6</w:t>
      </w:r>
      <w:r w:rsidR="00FA2CD5">
        <w:t xml:space="preserve"> steps</w:t>
      </w:r>
      <w:bookmarkEnd w:id="6"/>
    </w:p>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856"/>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E30014" w:rsidP="00C63A9D">
            <w:pPr>
              <w:pStyle w:val="ListParagraph"/>
            </w:pPr>
            <w:r>
              <w:t>Deployment in 6</w:t>
            </w:r>
            <w:r w:rsidR="00C63A9D">
              <w:t xml:space="preserve"> STEPS</w:t>
            </w:r>
          </w:p>
        </w:tc>
      </w:tr>
      <w:tr w:rsidR="00C63A9D" w:rsidTr="00C63A9D">
        <w:tc>
          <w:tcPr>
            <w:tcW w:w="8856" w:type="dxa"/>
          </w:tcPr>
          <w:p w:rsidR="00C63A9D" w:rsidRDefault="00C63A9D" w:rsidP="005D13E9">
            <w:pPr>
              <w:pStyle w:val="ListParagraph"/>
              <w:numPr>
                <w:ilvl w:val="0"/>
                <w:numId w:val="11"/>
              </w:numPr>
            </w:pPr>
            <w:r>
              <w:t xml:space="preserve">Download the template </w:t>
            </w:r>
            <w:r w:rsidRPr="0021798C">
              <w:rPr>
                <w:b/>
                <w:color w:val="00B050"/>
              </w:rPr>
              <w:t>citadel-</w:t>
            </w:r>
            <w:r w:rsidR="00CB492F">
              <w:rPr>
                <w:b/>
                <w:color w:val="00B050"/>
              </w:rPr>
              <w:t>pois</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CB492F">
              <w:rPr>
                <w:b/>
                <w:color w:val="00B050"/>
              </w:rPr>
              <w:t>pois</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D13E9">
              <w:rPr>
                <w:b/>
                <w:color w:val="00B050"/>
              </w:rPr>
              <w:t>citadel-</w:t>
            </w:r>
            <w:r w:rsidR="00CB492F">
              <w:rPr>
                <w:b/>
                <w:color w:val="00B050"/>
              </w:rPr>
              <w:t>pois</w:t>
            </w:r>
            <w:r w:rsidR="005D13E9">
              <w:rPr>
                <w:b/>
                <w:color w:val="00B050"/>
              </w:rPr>
              <w:t>-template</w:t>
            </w:r>
            <w:r w:rsidR="005D13E9">
              <w:t xml:space="preserve"> </w:t>
            </w:r>
            <w:r>
              <w:t>folder inside the web directory of your local webserver</w:t>
            </w:r>
            <w:r w:rsidR="00A239E9">
              <w:t>. For instance, if you are using wamp server, go to www directory (see figure 2 below) and save the folder there.</w:t>
            </w:r>
          </w:p>
        </w:tc>
      </w:tr>
      <w:tr w:rsidR="00A239E9" w:rsidTr="00C63A9D">
        <w:tc>
          <w:tcPr>
            <w:tcW w:w="8856" w:type="dxa"/>
          </w:tcPr>
          <w:p w:rsidR="00A239E9" w:rsidRDefault="00A239E9" w:rsidP="00A239E9">
            <w:pPr>
              <w:pStyle w:val="ListParagraph"/>
              <w:numPr>
                <w:ilvl w:val="0"/>
                <w:numId w:val="11"/>
              </w:numPr>
            </w:pPr>
            <w:r>
              <w:t xml:space="preserve">Open the </w:t>
            </w:r>
            <w:r w:rsidRPr="00AA309F">
              <w:rPr>
                <w:b/>
              </w:rPr>
              <w:t xml:space="preserve">Config.php </w:t>
            </w:r>
            <w:r w:rsidRPr="00AA309F">
              <w:t>file</w:t>
            </w:r>
            <w:r>
              <w:t xml:space="preserve"> and fill in your root web directory. For instance, if you used the wampServer default setup you should have:</w:t>
            </w:r>
          </w:p>
          <w:p w:rsidR="00A239E9" w:rsidRDefault="00A239E9" w:rsidP="00A239E9">
            <w:pPr>
              <w:pStyle w:val="ListParagraph"/>
            </w:pPr>
          </w:p>
          <w:p w:rsidR="00A239E9" w:rsidRDefault="00A239E9" w:rsidP="00A239E9">
            <w:pPr>
              <w:pStyle w:val="ListParagraph"/>
            </w:pPr>
            <w:r w:rsidRPr="00F4376B">
              <w:rPr>
                <w:rFonts w:ascii="Courier New" w:hAnsi="Courier New" w:cs="Courier New"/>
              </w:rPr>
              <w:t>define(“HTDOCS_ROOT”, “C:/wamp/www/”)</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p w:rsidR="00C63A9D" w:rsidRDefault="001D5208" w:rsidP="005D13E9">
            <w:pPr>
              <w:pStyle w:val="ListParagraph"/>
            </w:pPr>
            <w:hyperlink r:id="rId25" w:history="1">
              <w:r w:rsidR="00CB492F" w:rsidRPr="00F1675F">
                <w:rPr>
                  <w:rStyle w:val="Hyperlink"/>
                </w:rPr>
                <w:t>http://localhost/</w:t>
              </w:r>
              <w:r w:rsidR="00CB492F" w:rsidRPr="00F1675F">
                <w:rPr>
                  <w:rStyle w:val="Hyperlink"/>
                  <w:b/>
                </w:rPr>
                <w:t>citadel-pois-template</w:t>
              </w:r>
              <w:r w:rsidR="00CB492F" w:rsidRPr="00F1675F">
                <w:rPr>
                  <w:rStyle w:val="Hyperlink"/>
                </w:rPr>
                <w:t>/index.php</w:t>
              </w:r>
            </w:hyperlink>
          </w:p>
        </w:tc>
      </w:tr>
      <w:tr w:rsidR="00C63A9D" w:rsidTr="00C63A9D">
        <w:tc>
          <w:tcPr>
            <w:tcW w:w="8856" w:type="dxa"/>
          </w:tcPr>
          <w:p w:rsidR="00C63A9D" w:rsidRDefault="00C63A9D" w:rsidP="00C63A9D">
            <w:pPr>
              <w:pStyle w:val="ListParagraph"/>
              <w:numPr>
                <w:ilvl w:val="0"/>
                <w:numId w:val="11"/>
              </w:numPr>
            </w:pPr>
            <w:r>
              <w:t>The template application is up and running with the default sample dataset</w:t>
            </w:r>
          </w:p>
        </w:tc>
      </w:tr>
    </w:tbl>
    <w:p w:rsidR="00A239E9" w:rsidRDefault="00A239E9" w:rsidP="00A239E9">
      <w:pPr>
        <w:jc w:val="center"/>
      </w:pPr>
    </w:p>
    <w:p w:rsidR="00A239E9" w:rsidRDefault="00A239E9" w:rsidP="00A239E9">
      <w:pPr>
        <w:jc w:val="center"/>
      </w:pPr>
      <w:r>
        <w:rPr>
          <w:noProof/>
        </w:rPr>
        <w:drawing>
          <wp:inline distT="0" distB="0" distL="0" distR="0" wp14:anchorId="4754F1B5" wp14:editId="20C980E7">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A239E9" w:rsidRDefault="00A239E9" w:rsidP="00A239E9">
      <w:pPr>
        <w:pStyle w:val="Caption"/>
        <w:tabs>
          <w:tab w:val="left" w:pos="6609"/>
        </w:tabs>
      </w:pPr>
      <w:r>
        <w:t>Figure 2</w:t>
      </w:r>
    </w:p>
    <w:p w:rsidR="00FF266C" w:rsidRPr="00F4376B" w:rsidRDefault="00FF266C" w:rsidP="00FF266C">
      <w:pPr>
        <w:rPr>
          <w:b/>
        </w:rPr>
      </w:pPr>
      <w:r w:rsidRPr="00F4376B">
        <w:rPr>
          <w:b/>
          <w:u w:val="single"/>
        </w:rPr>
        <w:lastRenderedPageBreak/>
        <w:t>Things to notice</w:t>
      </w:r>
      <w:r w:rsidRPr="00F4376B">
        <w:rPr>
          <w:b/>
        </w:rPr>
        <w:t>:</w:t>
      </w:r>
    </w:p>
    <w:p w:rsidR="00FF266C" w:rsidRDefault="00FF266C" w:rsidP="00FF266C">
      <w:pPr>
        <w:pStyle w:val="ListParagraph"/>
        <w:numPr>
          <w:ilvl w:val="0"/>
          <w:numId w:val="18"/>
        </w:numPr>
        <w:contextualSpacing w:val="0"/>
      </w:pPr>
      <w:r>
        <w:t>You should not change the folder names or the folder structure described in the previous steps in order to successfully deploy the application.</w:t>
      </w:r>
    </w:p>
    <w:p w:rsidR="00FF266C" w:rsidRDefault="00FF266C" w:rsidP="00FF266C">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url given in step 5 as follows: </w:t>
      </w:r>
    </w:p>
    <w:p w:rsidR="00FF266C" w:rsidRDefault="001D5208" w:rsidP="00FF266C">
      <w:pPr>
        <w:pStyle w:val="ListParagraph"/>
        <w:numPr>
          <w:ilvl w:val="1"/>
          <w:numId w:val="18"/>
        </w:numPr>
        <w:contextualSpacing w:val="0"/>
      </w:pPr>
      <w:hyperlink w:history="1">
        <w:r w:rsidR="00FF266C" w:rsidRPr="00F1675F">
          <w:rPr>
            <w:rStyle w:val="Hyperlink"/>
          </w:rPr>
          <w:t>http://</w:t>
        </w:r>
        <w:r w:rsidR="00FF266C" w:rsidRPr="00F4376B">
          <w:rPr>
            <w:rStyle w:val="Hyperlink"/>
            <w:color w:val="FF0000"/>
          </w:rPr>
          <w:t>your-current-IP</w:t>
        </w:r>
        <w:r w:rsidR="00FF266C" w:rsidRPr="00F4376B">
          <w:rPr>
            <w:rStyle w:val="FootnoteReference"/>
            <w:color w:val="FF0000"/>
            <w:u w:val="single"/>
          </w:rPr>
          <w:footnoteReference w:id="1"/>
        </w:r>
        <w:r w:rsidR="00FF266C" w:rsidRPr="00F1675F">
          <w:rPr>
            <w:rStyle w:val="Hyperlink"/>
          </w:rPr>
          <w:t>/</w:t>
        </w:r>
        <w:r w:rsidR="00FF266C">
          <w:rPr>
            <w:rStyle w:val="Hyperlink"/>
            <w:b/>
          </w:rPr>
          <w:t>citadel-pois</w:t>
        </w:r>
        <w:r w:rsidR="00FF266C" w:rsidRPr="00F1675F">
          <w:rPr>
            <w:rStyle w:val="Hyperlink"/>
            <w:b/>
          </w:rPr>
          <w:t>-template</w:t>
        </w:r>
        <w:r w:rsidR="00FF266C" w:rsidRPr="00F1675F">
          <w:rPr>
            <w:rStyle w:val="Hyperlink"/>
          </w:rPr>
          <w:t>/index.php</w:t>
        </w:r>
      </w:hyperlink>
      <w:r w:rsidR="00FF266C">
        <w:t xml:space="preserve">. </w:t>
      </w:r>
    </w:p>
    <w:p w:rsidR="00FF266C" w:rsidRDefault="00FF266C" w:rsidP="00FF266C">
      <w:pPr>
        <w:ind w:left="720"/>
      </w:pPr>
      <w:r>
        <w:t>This change requires an update of the parameter SERVERNAME in the Config.php file.</w:t>
      </w:r>
    </w:p>
    <w:p w:rsidR="00FF266C" w:rsidRDefault="00FF266C" w:rsidP="00FF266C">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7" w:name="_Toc354054025"/>
      <w:r>
        <w:t>Set up the backend</w:t>
      </w:r>
      <w:bookmarkEnd w:id="7"/>
    </w:p>
    <w:p w:rsidR="001416A5" w:rsidRDefault="001416A5" w:rsidP="00281286">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‘.json’. In order to select a different dataset (e.g. from another city) or to change the default functionalities of the application you should setup the backend of the application. A prepopulated mysql database is provided in the form of database dump containing all the necessary info about the database schema and initial data. This information is in the ‘</w:t>
      </w:r>
      <w:r w:rsidRPr="00A708F3">
        <w:rPr>
          <w:lang w:val="en-GB" w:eastAsia="en-GB"/>
        </w:rPr>
        <w:t>database</w:t>
      </w:r>
      <w:r>
        <w:rPr>
          <w:lang w:val="en-GB" w:eastAsia="en-GB"/>
        </w:rPr>
        <w:t>.sql’ script file which can be found under the ‘data’ folder.</w:t>
      </w:r>
    </w:p>
    <w:p w:rsidR="001416A5" w:rsidRDefault="001416A5" w:rsidP="001416A5">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856"/>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1416A5"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 xml:space="preserve">‘database.sql’ </w:t>
            </w:r>
            <w:r w:rsidR="00C63A9D" w:rsidRPr="00743A3C">
              <w:rPr>
                <w:lang w:val="en-GB" w:eastAsia="en-GB"/>
              </w:rPr>
              <w:t>script in a MySql server instance</w:t>
            </w:r>
            <w:r w:rsidR="00CB492F">
              <w:rPr>
                <w:rStyle w:val="FootnoteReference"/>
                <w:lang w:val="en-GB" w:eastAsia="en-GB"/>
              </w:rPr>
              <w:footnoteReference w:id="2"/>
            </w:r>
            <w:r w:rsidR="00C63A9D">
              <w:rPr>
                <w:lang w:val="en-GB" w:eastAsia="en-GB"/>
              </w:rPr>
              <w:t>. This</w:t>
            </w:r>
            <w:r w:rsidR="00C63A9D" w:rsidRPr="00743A3C">
              <w:rPr>
                <w:lang w:val="en-GB" w:eastAsia="en-GB"/>
              </w:rPr>
              <w:t xml:space="preserve"> will create a new database named “</w:t>
            </w:r>
            <w:r w:rsidR="00CB492F">
              <w:rPr>
                <w:b/>
                <w:color w:val="00B050"/>
                <w:lang w:val="en-GB" w:eastAsia="en-GB"/>
              </w:rPr>
              <w:t>citadel</w:t>
            </w:r>
            <w:r w:rsidR="00C63A9D" w:rsidRPr="00743A3C">
              <w:rPr>
                <w:lang w:val="en-GB" w:eastAsia="en-GB"/>
              </w:rPr>
              <w:t>”</w:t>
            </w:r>
            <w:r w:rsidR="00C63A9D">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r w:rsidR="00CB492F">
              <w:rPr>
                <w:lang w:val="en-GB" w:eastAsia="en-GB"/>
              </w:rPr>
              <w:t>Config</w:t>
            </w:r>
            <w:r>
              <w:rPr>
                <w:lang w:val="en-GB" w:eastAsia="en-GB"/>
              </w:rPr>
              <w:t xml:space="preserve">.php” and </w:t>
            </w:r>
            <w:r w:rsidR="00CB492F">
              <w:rPr>
                <w:lang w:val="en-GB" w:eastAsia="en-GB"/>
              </w:rPr>
              <w:t>set</w:t>
            </w:r>
            <w:r>
              <w:rPr>
                <w:lang w:val="en-GB" w:eastAsia="en-GB"/>
              </w:rPr>
              <w:t>: “</w:t>
            </w:r>
            <w:r>
              <w:rPr>
                <w:color w:val="00B050"/>
                <w:lang w:val="en-GB" w:eastAsia="en-GB"/>
              </w:rPr>
              <w:t>useD</w:t>
            </w:r>
            <w:r w:rsidRPr="00743A3C">
              <w:rPr>
                <w:color w:val="00B050"/>
                <w:lang w:val="en-GB" w:eastAsia="en-GB"/>
              </w:rPr>
              <w:t>atabase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8" w:name="_Toc354054026"/>
      <w:r>
        <w:lastRenderedPageBreak/>
        <w:t>Changing</w:t>
      </w:r>
      <w:r w:rsidR="0061537D">
        <w:t xml:space="preserve"> </w:t>
      </w:r>
      <w:r>
        <w:t xml:space="preserve">the </w:t>
      </w:r>
      <w:r w:rsidR="0061537D">
        <w:t>dataset</w:t>
      </w:r>
      <w:bookmarkEnd w:id="8"/>
    </w:p>
    <w:p w:rsidR="00391294" w:rsidRPr="00391294" w:rsidRDefault="00391294" w:rsidP="00391294">
      <w:pPr>
        <w:pStyle w:val="Heading3"/>
        <w:numPr>
          <w:ilvl w:val="2"/>
          <w:numId w:val="16"/>
        </w:numPr>
      </w:pPr>
      <w:bookmarkStart w:id="9" w:name="_Toc354054027"/>
      <w:r>
        <w:t>Change using the backend</w:t>
      </w:r>
      <w:bookmarkEnd w:id="9"/>
    </w:p>
    <w:p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‘Config</w:t>
      </w:r>
      <w:r w:rsidR="00974075">
        <w:rPr>
          <w:lang w:val="en-GB" w:eastAsia="en-GB"/>
        </w:rPr>
        <w:t>.php</w:t>
      </w:r>
      <w:r w:rsidR="00200205">
        <w:rPr>
          <w:lang w:val="en-GB" w:eastAsia="en-GB"/>
        </w:rPr>
        <w:t>’ file</w:t>
      </w:r>
      <w:r w:rsidR="00974075">
        <w:rPr>
          <w:lang w:val="en-GB" w:eastAsia="en-GB"/>
        </w:rPr>
        <w:t>.</w:t>
      </w:r>
    </w:p>
    <w:p w:rsidR="00391294" w:rsidRDefault="00391294" w:rsidP="00391294">
      <w:pPr>
        <w:pStyle w:val="Heading3"/>
      </w:pPr>
      <w:bookmarkStart w:id="10" w:name="_Toc354054028"/>
      <w:r>
        <w:t>Change without backend</w:t>
      </w:r>
      <w:bookmarkEnd w:id="10"/>
    </w:p>
    <w:p w:rsidR="00200205" w:rsidRPr="00E95134" w:rsidRDefault="00200205" w:rsidP="00E95134">
      <w:pPr>
        <w:rPr>
          <w:lang w:val="en-GB" w:eastAsia="en-GB"/>
        </w:rPr>
      </w:pPr>
      <w:r>
        <w:rPr>
          <w:lang w:val="en-GB" w:eastAsia="en-GB"/>
        </w:rPr>
        <w:t>It should be also noted that the ‘data’ folder also includes .json files containing data from different cities. So, before setting up the backend you could</w:t>
      </w:r>
      <w:r w:rsidR="00306DDA">
        <w:rPr>
          <w:lang w:val="en-GB" w:eastAsia="en-GB"/>
        </w:rPr>
        <w:t xml:space="preserve"> switch between these .json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11" w:name="_Ref342043117"/>
      <w:bookmarkStart w:id="12" w:name="_Toc354054029"/>
      <w:r>
        <w:t>Settings of the application</w:t>
      </w:r>
      <w:bookmarkEnd w:id="11"/>
      <w:bookmarkEnd w:id="12"/>
    </w:p>
    <w:p w:rsidR="00E95134" w:rsidRDefault="00E95134" w:rsidP="00E95134">
      <w:pPr>
        <w:rPr>
          <w:lang w:val="en-GB" w:eastAsia="en-GB"/>
        </w:rPr>
      </w:pPr>
      <w:r>
        <w:rPr>
          <w:lang w:val="en-GB" w:eastAsia="en-GB"/>
        </w:rPr>
        <w:t>The list of settings that can be found in the “</w:t>
      </w:r>
      <w:r w:rsidR="00200205">
        <w:rPr>
          <w:lang w:val="en-GB" w:eastAsia="en-GB"/>
        </w:rPr>
        <w:t>Config</w:t>
      </w:r>
      <w:r>
        <w:rPr>
          <w:lang w:val="en-GB" w:eastAsia="en-GB"/>
        </w:rPr>
        <w:t xml:space="preserve">.php”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350A59" w:rsidRDefault="00350A59" w:rsidP="00E95134">
      <w:pPr>
        <w:rPr>
          <w:lang w:val="en-GB" w:eastAsia="en-GB"/>
        </w:rPr>
      </w:pPr>
    </w:p>
    <w:p w:rsidR="0075620A" w:rsidRDefault="0075620A" w:rsidP="0075620A">
      <w:pPr>
        <w:pStyle w:val="Caption"/>
        <w:rPr>
          <w:lang w:val="en-GB" w:eastAsia="en-GB"/>
        </w:rPr>
      </w:pPr>
      <w:r>
        <w:t xml:space="preserve">Table </w:t>
      </w:r>
      <w:r w:rsidR="001D5208">
        <w:fldChar w:fldCharType="begin"/>
      </w:r>
      <w:r w:rsidR="001D5208">
        <w:instrText xml:space="preserve"> SEQ Table \* ARABIC </w:instrText>
      </w:r>
      <w:r w:rsidR="001D5208">
        <w:fldChar w:fldCharType="separate"/>
      </w:r>
      <w:r>
        <w:rPr>
          <w:noProof/>
        </w:rPr>
        <w:t>1</w:t>
      </w:r>
      <w:r w:rsidR="001D5208">
        <w:rPr>
          <w:noProof/>
        </w:rPr>
        <w:fldChar w:fldCharType="end"/>
      </w:r>
      <w:r>
        <w:t>: Mobile Application Settings</w:t>
      </w:r>
    </w:p>
    <w:tbl>
      <w:tblPr>
        <w:tblStyle w:val="LightList-Accent1"/>
        <w:tblW w:w="0" w:type="auto"/>
        <w:tblLook w:val="04A0" w:firstRow="1" w:lastRow="0" w:firstColumn="1" w:lastColumn="0" w:noHBand="0" w:noVBand="1"/>
      </w:tblPr>
      <w:tblGrid>
        <w:gridCol w:w="2617"/>
        <w:gridCol w:w="2677"/>
        <w:gridCol w:w="3562"/>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A51DFB" w:rsidP="00D7186C">
            <w:pPr>
              <w:cnfStyle w:val="000000000000" w:firstRow="0" w:lastRow="0" w:firstColumn="0" w:lastColumn="0" w:oddVBand="0" w:evenVBand="0" w:oddHBand="0" w:evenHBand="0" w:firstRowFirstColumn="0" w:firstRowLastColumn="0" w:lastRowFirstColumn="0" w:lastRowLastColumn="0"/>
              <w:rPr>
                <w:lang w:val="en-GB" w:eastAsia="en-GB"/>
              </w:rPr>
            </w:pPr>
            <w:r w:rsidRPr="00A51DFB">
              <w:rPr>
                <w:lang w:val="en-GB" w:eastAsia="en-GB"/>
              </w:rPr>
              <w:t>POI_gent.json</w:t>
            </w:r>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B449E1" w:rsidTr="00F3403F">
        <w:tc>
          <w:tcPr>
            <w:cnfStyle w:val="001000000000" w:firstRow="0" w:lastRow="0" w:firstColumn="1" w:lastColumn="0" w:oddVBand="0" w:evenVBand="0" w:oddHBand="0" w:evenHBand="0" w:firstRowFirstColumn="0" w:firstRowLastColumn="0" w:lastRowFirstColumn="0" w:lastRowLastColumn="0"/>
            <w:tcW w:w="2617" w:type="dxa"/>
          </w:tcPr>
          <w:p w:rsidR="00B449E1" w:rsidRPr="00F3403F" w:rsidRDefault="00B449E1" w:rsidP="00B449E1">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677"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localhost</w:t>
            </w:r>
          </w:p>
        </w:tc>
        <w:tc>
          <w:tcPr>
            <w:tcW w:w="3562"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w:t>
            </w:r>
            <w:bookmarkStart w:id="13" w:name="_GoBack"/>
            <w:bookmarkEnd w:id="13"/>
            <w:r>
              <w:rPr>
                <w:lang w:val="en-GB" w:eastAsia="en-GB"/>
              </w:rPr>
              <w:t xml:space="preserve"> web server </w:t>
            </w:r>
            <w:r>
              <w:rPr>
                <w:lang w:val="en-GB" w:eastAsia="en-GB"/>
              </w:rPr>
              <w:lastRenderedPageBreak/>
              <w:t>instance. It should be changed to the IP address in order to be able to access the template from another device of the same network.</w:t>
            </w:r>
          </w:p>
        </w:tc>
      </w:tr>
      <w:tr w:rsidR="00C00768"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00768" w:rsidRPr="00F3403F" w:rsidRDefault="00C00768"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DATASET_URL</w:t>
            </w:r>
          </w:p>
        </w:tc>
        <w:tc>
          <w:tcPr>
            <w:tcW w:w="2677"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dataset.php</w:t>
            </w:r>
          </w:p>
        </w:tc>
        <w:tc>
          <w:tcPr>
            <w:tcW w:w="3562"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url to the service that retrieves the dataset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A51DFB" w:rsidP="00E95134">
            <w:pPr>
              <w:cnfStyle w:val="000000100000" w:firstRow="0" w:lastRow="0" w:firstColumn="0" w:lastColumn="0" w:oddVBand="0" w:evenVBand="0" w:oddHBand="1" w:evenHBand="0" w:firstRowFirstColumn="0" w:firstRowLastColumn="0" w:lastRowFirstColumn="0" w:lastRowLastColumn="0"/>
              <w:rPr>
                <w:lang w:eastAsia="en-GB"/>
              </w:rPr>
            </w:pPr>
            <w:r w:rsidRPr="00A51DFB">
              <w:rPr>
                <w:lang w:eastAsia="en-GB"/>
              </w:rPr>
              <w:t>Citadel-Pois-Template/</w:t>
            </w:r>
          </w:p>
        </w:tc>
        <w:tc>
          <w:tcPr>
            <w:tcW w:w="3562"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F3403F" w:rsidRP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folder containing the php files. This should be not changed if the default folder structure is followed.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A51DFB" w:rsidP="00E95134">
            <w:pPr>
              <w:cnfStyle w:val="000000100000" w:firstRow="0" w:lastRow="0" w:firstColumn="0" w:lastColumn="0" w:oddVBand="0" w:evenVBand="0" w:oddHBand="1" w:evenHBand="0" w:firstRowFirstColumn="0" w:firstRowLastColumn="0" w:lastRowFirstColumn="0" w:lastRowLastColumn="0"/>
              <w:rPr>
                <w:lang w:eastAsia="en-GB"/>
              </w:rPr>
            </w:pPr>
            <w:r w:rsidRPr="00A51DFB">
              <w:rPr>
                <w:lang w:eastAsia="en-GB"/>
              </w:rPr>
              <w:t>51.033261</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F3403F" w:rsidRDefault="00A51DFB" w:rsidP="00E95134">
            <w:pPr>
              <w:cnfStyle w:val="000000000000" w:firstRow="0" w:lastRow="0" w:firstColumn="0" w:lastColumn="0" w:oddVBand="0" w:evenVBand="0" w:oddHBand="0" w:evenHBand="0" w:firstRowFirstColumn="0" w:firstRowLastColumn="0" w:lastRowFirstColumn="0" w:lastRowLastColumn="0"/>
              <w:rPr>
                <w:lang w:eastAsia="en-GB"/>
              </w:rPr>
            </w:pPr>
            <w:r w:rsidRPr="00A51DFB">
              <w:rPr>
                <w:lang w:eastAsia="en-GB"/>
              </w:rPr>
              <w:t>3.726488</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A51DFB">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E0750B" w:rsidRDefault="00E0750B" w:rsidP="008409D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E0750B">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w:t>
            </w:r>
            <w:r w:rsidR="002C3363">
              <w:rPr>
                <w:lang w:val="en-GB" w:eastAsia="en-GB"/>
              </w:rPr>
              <w:t xml:space="preserve">database </w:t>
            </w:r>
            <w:r>
              <w:rPr>
                <w:lang w:val="en-GB" w:eastAsia="en-GB"/>
              </w:rPr>
              <w:t xml:space="preserve">user </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lastRenderedPageBreak/>
              <w:t>DB_HOSTNAME</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E95134" w:rsidRPr="00E95134" w:rsidRDefault="00E95134" w:rsidP="00E95134">
      <w:pPr>
        <w:rPr>
          <w:lang w:val="en-GB" w:eastAsia="en-GB"/>
        </w:rPr>
      </w:pPr>
    </w:p>
    <w:p w:rsidR="00215C64" w:rsidRPr="00215C64" w:rsidRDefault="00215C64" w:rsidP="00200205">
      <w:pPr>
        <w:pStyle w:val="ListParagraph"/>
        <w:rPr>
          <w:lang w:val="en-GB" w:eastAsia="en-GB"/>
        </w:rPr>
      </w:pPr>
    </w:p>
    <w:sectPr w:rsidR="00215C64" w:rsidRPr="00215C64" w:rsidSect="0070143D">
      <w:headerReference w:type="default" r:id="rId27"/>
      <w:footerReference w:type="default" r:id="rId28"/>
      <w:headerReference w:type="first" r:id="rId29"/>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208" w:rsidRDefault="001D5208" w:rsidP="00C4026E">
      <w:pPr>
        <w:spacing w:before="0" w:after="0"/>
      </w:pPr>
      <w:r>
        <w:separator/>
      </w:r>
    </w:p>
  </w:endnote>
  <w:endnote w:type="continuationSeparator" w:id="0">
    <w:p w:rsidR="001D5208" w:rsidRDefault="001D5208"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976E7E">
      <w:rPr>
        <w:noProof/>
        <w:lang w:val="it-IT"/>
      </w:rPr>
      <w:t>3</w:t>
    </w:r>
    <w:r w:rsidR="0045293F">
      <w:fldChar w:fldCharType="end"/>
    </w:r>
    <w:r w:rsidRPr="00CE08C5">
      <w:rPr>
        <w:lang w:val="it-IT"/>
      </w:rPr>
      <w:tab/>
      <w:t xml:space="preserve">Version </w:t>
    </w:r>
    <w:r w:rsidR="00976E7E">
      <w:rPr>
        <w:lang w:val="it-IT"/>
      </w:rPr>
      <w:t>3.0 – 18/04</w:t>
    </w:r>
    <w:r>
      <w:rPr>
        <w:lang w:val="it-IT"/>
      </w:rP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208" w:rsidRDefault="001D5208" w:rsidP="00C4026E">
      <w:pPr>
        <w:spacing w:before="0" w:after="0"/>
      </w:pPr>
      <w:r>
        <w:separator/>
      </w:r>
    </w:p>
  </w:footnote>
  <w:footnote w:type="continuationSeparator" w:id="0">
    <w:p w:rsidR="001D5208" w:rsidRDefault="001D5208" w:rsidP="00C4026E">
      <w:pPr>
        <w:spacing w:before="0" w:after="0"/>
      </w:pPr>
      <w:r>
        <w:continuationSeparator/>
      </w:r>
    </w:p>
  </w:footnote>
  <w:footnote w:id="1">
    <w:p w:rsidR="00FF266C" w:rsidRDefault="00FF266C" w:rsidP="00FF266C">
      <w:pPr>
        <w:pStyle w:val="FootnoteText"/>
      </w:pPr>
      <w:r>
        <w:rPr>
          <w:rStyle w:val="FootnoteReference"/>
        </w:rPr>
        <w:footnoteRef/>
      </w:r>
      <w:r>
        <w:t xml:space="preserve"> In Windows you can find the current IP by opening a command window (start-&gt; type ‘cmd’ in Search programs) and typing ‘</w:t>
      </w:r>
      <w:r w:rsidRPr="00F4376B">
        <w:rPr>
          <w:b/>
        </w:rPr>
        <w:t>ipconfig</w:t>
      </w:r>
      <w:r>
        <w:t xml:space="preserve">’ </w:t>
      </w:r>
    </w:p>
  </w:footnote>
  <w:footnote w:id="2">
    <w:p w:rsidR="00CB492F" w:rsidRDefault="00CB492F">
      <w:pPr>
        <w:pStyle w:val="FootnoteText"/>
      </w:pPr>
      <w:r>
        <w:rPr>
          <w:rStyle w:val="FootnoteReference"/>
        </w:rPr>
        <w:footnoteRef/>
      </w:r>
      <w:r>
        <w:t xml:space="preserve"> If you are using the command line of my sql you can import the database dump by executing the following command: “</w:t>
      </w:r>
      <w:r w:rsidRPr="004B65E2">
        <w:t>mysql -h hostname -u user --password=</w:t>
      </w:r>
      <w:r>
        <w:t>your</w:t>
      </w:r>
      <w:r w:rsidRPr="004B65E2">
        <w:t xml:space="preserve">password databasename &lt; </w:t>
      </w:r>
      <w:r>
        <w:rPr>
          <w:lang w:val="en-GB" w:eastAsia="en-GB"/>
        </w:rPr>
        <w:t>citadel-backend.sql</w:t>
      </w:r>
      <w:r>
        <w:t xml:space="preserve">” where ‘user’ is the name of the mysql user and ‘yourpassword’ is the password of the user. You could alternatively use some graphical mysql admin tool like </w:t>
      </w:r>
      <w:hyperlink r:id="rId1" w:history="1">
        <w:r w:rsidRPr="004B65E2">
          <w:rPr>
            <w:rStyle w:val="Hyperlink"/>
          </w:rPr>
          <w:t>phpmyadmin</w:t>
        </w:r>
      </w:hyperlink>
      <w:r w:rsidR="00822BB8">
        <w:rPr>
          <w:rStyle w:val="Hyperlink"/>
        </w:rPr>
        <w:t xml:space="preserve"> </w:t>
      </w:r>
      <w:r w:rsidR="00822BB8">
        <w:t>(installed by default with wampServer)</w:t>
      </w:r>
      <w:r>
        <w:t xml:space="preserve"> 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1D5208"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6403"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1D5208">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6404"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7"/>
  </w:num>
  <w:num w:numId="10">
    <w:abstractNumId w:val="2"/>
  </w:num>
  <w:num w:numId="11">
    <w:abstractNumId w:val="11"/>
  </w:num>
  <w:num w:numId="12">
    <w:abstractNumId w:val="13"/>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22DF5"/>
    <w:rsid w:val="000277C4"/>
    <w:rsid w:val="000618E6"/>
    <w:rsid w:val="00090190"/>
    <w:rsid w:val="000A3BD9"/>
    <w:rsid w:val="000D29D2"/>
    <w:rsid w:val="000D39EE"/>
    <w:rsid w:val="000D6672"/>
    <w:rsid w:val="000F0D73"/>
    <w:rsid w:val="000F32A6"/>
    <w:rsid w:val="000F6544"/>
    <w:rsid w:val="000F6E11"/>
    <w:rsid w:val="00120022"/>
    <w:rsid w:val="00133CBE"/>
    <w:rsid w:val="001416A5"/>
    <w:rsid w:val="001458B9"/>
    <w:rsid w:val="00146B75"/>
    <w:rsid w:val="00152D6C"/>
    <w:rsid w:val="00155061"/>
    <w:rsid w:val="00156E73"/>
    <w:rsid w:val="00157D73"/>
    <w:rsid w:val="00184C00"/>
    <w:rsid w:val="001A065F"/>
    <w:rsid w:val="001A1F17"/>
    <w:rsid w:val="001B7BE4"/>
    <w:rsid w:val="001D5208"/>
    <w:rsid w:val="001F4327"/>
    <w:rsid w:val="00200205"/>
    <w:rsid w:val="00200727"/>
    <w:rsid w:val="0020099E"/>
    <w:rsid w:val="00212998"/>
    <w:rsid w:val="00215C64"/>
    <w:rsid w:val="0021798C"/>
    <w:rsid w:val="00227098"/>
    <w:rsid w:val="002539CF"/>
    <w:rsid w:val="00272142"/>
    <w:rsid w:val="002A4654"/>
    <w:rsid w:val="002C3363"/>
    <w:rsid w:val="002D1EFD"/>
    <w:rsid w:val="002D4D7F"/>
    <w:rsid w:val="002D50A9"/>
    <w:rsid w:val="002D75A8"/>
    <w:rsid w:val="002F0805"/>
    <w:rsid w:val="00303AB3"/>
    <w:rsid w:val="00306DDA"/>
    <w:rsid w:val="0030765F"/>
    <w:rsid w:val="003159A4"/>
    <w:rsid w:val="003357CF"/>
    <w:rsid w:val="0034725C"/>
    <w:rsid w:val="00350A59"/>
    <w:rsid w:val="003567B3"/>
    <w:rsid w:val="00360666"/>
    <w:rsid w:val="00386D95"/>
    <w:rsid w:val="00391294"/>
    <w:rsid w:val="003A7298"/>
    <w:rsid w:val="003B25DB"/>
    <w:rsid w:val="003C59BC"/>
    <w:rsid w:val="003D2F8D"/>
    <w:rsid w:val="003E7285"/>
    <w:rsid w:val="00407524"/>
    <w:rsid w:val="00410B4D"/>
    <w:rsid w:val="0044600E"/>
    <w:rsid w:val="00451AB2"/>
    <w:rsid w:val="0045293F"/>
    <w:rsid w:val="00484716"/>
    <w:rsid w:val="004A1058"/>
    <w:rsid w:val="004B666B"/>
    <w:rsid w:val="004E6747"/>
    <w:rsid w:val="004F56E6"/>
    <w:rsid w:val="00511576"/>
    <w:rsid w:val="00532879"/>
    <w:rsid w:val="005466F9"/>
    <w:rsid w:val="00551E97"/>
    <w:rsid w:val="00565B5A"/>
    <w:rsid w:val="00565EFF"/>
    <w:rsid w:val="00577DC0"/>
    <w:rsid w:val="00580478"/>
    <w:rsid w:val="00590BC9"/>
    <w:rsid w:val="0059564A"/>
    <w:rsid w:val="005A4502"/>
    <w:rsid w:val="005B34A6"/>
    <w:rsid w:val="005B452A"/>
    <w:rsid w:val="005B680E"/>
    <w:rsid w:val="005C4679"/>
    <w:rsid w:val="005C4E17"/>
    <w:rsid w:val="005C6C53"/>
    <w:rsid w:val="005D00F9"/>
    <w:rsid w:val="005D13E9"/>
    <w:rsid w:val="006015B2"/>
    <w:rsid w:val="00604139"/>
    <w:rsid w:val="006053B8"/>
    <w:rsid w:val="00607E14"/>
    <w:rsid w:val="0061537D"/>
    <w:rsid w:val="00616453"/>
    <w:rsid w:val="00630C59"/>
    <w:rsid w:val="00650B6B"/>
    <w:rsid w:val="00651218"/>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815E8D"/>
    <w:rsid w:val="0082275C"/>
    <w:rsid w:val="00822BB8"/>
    <w:rsid w:val="008412D7"/>
    <w:rsid w:val="0084664C"/>
    <w:rsid w:val="0087012A"/>
    <w:rsid w:val="00871E22"/>
    <w:rsid w:val="00884EB2"/>
    <w:rsid w:val="00894B86"/>
    <w:rsid w:val="008A3298"/>
    <w:rsid w:val="008A472E"/>
    <w:rsid w:val="008C0A93"/>
    <w:rsid w:val="008D29DC"/>
    <w:rsid w:val="008D6359"/>
    <w:rsid w:val="008E5CF6"/>
    <w:rsid w:val="008F00C7"/>
    <w:rsid w:val="009010B0"/>
    <w:rsid w:val="00901A9B"/>
    <w:rsid w:val="00917231"/>
    <w:rsid w:val="00922947"/>
    <w:rsid w:val="00922A0E"/>
    <w:rsid w:val="00923BEF"/>
    <w:rsid w:val="00941D28"/>
    <w:rsid w:val="00955B58"/>
    <w:rsid w:val="00967204"/>
    <w:rsid w:val="00974075"/>
    <w:rsid w:val="00976E7E"/>
    <w:rsid w:val="009902F9"/>
    <w:rsid w:val="00991167"/>
    <w:rsid w:val="009D039B"/>
    <w:rsid w:val="009D5161"/>
    <w:rsid w:val="009D762C"/>
    <w:rsid w:val="009F5343"/>
    <w:rsid w:val="00A06D5D"/>
    <w:rsid w:val="00A21B3E"/>
    <w:rsid w:val="00A239E9"/>
    <w:rsid w:val="00A2552E"/>
    <w:rsid w:val="00A26009"/>
    <w:rsid w:val="00A26FFE"/>
    <w:rsid w:val="00A31BFF"/>
    <w:rsid w:val="00A40FF2"/>
    <w:rsid w:val="00A440A1"/>
    <w:rsid w:val="00A50ED2"/>
    <w:rsid w:val="00A51DFB"/>
    <w:rsid w:val="00A522AA"/>
    <w:rsid w:val="00A64735"/>
    <w:rsid w:val="00A71A3D"/>
    <w:rsid w:val="00A857C6"/>
    <w:rsid w:val="00AB366B"/>
    <w:rsid w:val="00AB5785"/>
    <w:rsid w:val="00AC3B3F"/>
    <w:rsid w:val="00AC5896"/>
    <w:rsid w:val="00AC7217"/>
    <w:rsid w:val="00AD0E57"/>
    <w:rsid w:val="00AD3178"/>
    <w:rsid w:val="00B449E1"/>
    <w:rsid w:val="00B502C1"/>
    <w:rsid w:val="00B51289"/>
    <w:rsid w:val="00B55C61"/>
    <w:rsid w:val="00B62B24"/>
    <w:rsid w:val="00B6426B"/>
    <w:rsid w:val="00B65BDC"/>
    <w:rsid w:val="00B715C8"/>
    <w:rsid w:val="00B926EB"/>
    <w:rsid w:val="00B93B51"/>
    <w:rsid w:val="00BA1BE3"/>
    <w:rsid w:val="00BA3F94"/>
    <w:rsid w:val="00BB0EBB"/>
    <w:rsid w:val="00BE6C54"/>
    <w:rsid w:val="00C00768"/>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2D26"/>
    <w:rsid w:val="00CE6D21"/>
    <w:rsid w:val="00D20069"/>
    <w:rsid w:val="00D30728"/>
    <w:rsid w:val="00D7186C"/>
    <w:rsid w:val="00D97599"/>
    <w:rsid w:val="00D9783B"/>
    <w:rsid w:val="00DB5FE5"/>
    <w:rsid w:val="00DE3A7B"/>
    <w:rsid w:val="00DE51DA"/>
    <w:rsid w:val="00E0750B"/>
    <w:rsid w:val="00E11FCB"/>
    <w:rsid w:val="00E2721C"/>
    <w:rsid w:val="00E30014"/>
    <w:rsid w:val="00E31172"/>
    <w:rsid w:val="00E46644"/>
    <w:rsid w:val="00E75497"/>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A2CD5"/>
    <w:rsid w:val="00FB433D"/>
    <w:rsid w:val="00FD1DF1"/>
    <w:rsid w:val="00FE6218"/>
    <w:rsid w:val="00FF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2CEFD948-016C-4B32-89B5-19C6386B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mysql.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apachefriends.org/en/xampp.html"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mysql.com/" TargetMode="External"/><Relationship Id="rId25" Type="http://schemas.openxmlformats.org/officeDocument/2006/relationships/hyperlink" Target="http://localhost/citadel-pois-template/index.php" TargetMode="External"/><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mysql.com/download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wampserver.com/en/" TargetMode="External"/><Relationship Id="rId28" Type="http://schemas.openxmlformats.org/officeDocument/2006/relationships/footer" Target="footer1.xml"/><Relationship Id="rId10" Type="http://schemas.openxmlformats.org/officeDocument/2006/relationships/hyperlink" Target="http://httpd.apache.org/" TargetMode="External"/><Relationship Id="rId19" Type="http://schemas.openxmlformats.org/officeDocument/2006/relationships/hyperlink" Target="http://www.mysql.com/downloa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hyperlink" Target="http://www.apachefriends.org/en/xampp.html"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416E1-CC51-4EB5-84E2-AA33B171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146</TotalTime>
  <Pages>9</Pages>
  <Words>1650</Words>
  <Characters>9408</Characters>
  <Application>Microsoft Office Word</Application>
  <DocSecurity>0</DocSecurity>
  <Lines>78</Lines>
  <Paragraphs>22</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11036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34</cp:revision>
  <cp:lastPrinted>2012-10-01T12:15:00Z</cp:lastPrinted>
  <dcterms:created xsi:type="dcterms:W3CDTF">2012-11-13T15:22:00Z</dcterms:created>
  <dcterms:modified xsi:type="dcterms:W3CDTF">2013-04-18T10:19:00Z</dcterms:modified>
</cp:coreProperties>
</file>